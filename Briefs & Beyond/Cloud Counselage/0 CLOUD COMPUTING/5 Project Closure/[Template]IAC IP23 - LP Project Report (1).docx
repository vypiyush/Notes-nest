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29FAA77D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2E36D002" w:rsidR="00BD1D43" w:rsidRDefault="006C3A01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 w:rsidRPr="00AA636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&lt;</w:t>
                                </w:r>
                                <w:r w:rsidR="00BD1D43" w:rsidRPr="00AA636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DOMAIN NAME</w:t>
                                </w:r>
                                <w:r w:rsidRPr="00AA636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&gt;</w:t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  <w:t>&lt;PROJECT NAME&gt;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3E7870A0" w:rsidR="00BD1D43" w:rsidRDefault="006C3A01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&lt;Intern</w:t>
                                      </w:r>
                                      <w:r w:rsidR="00BD1D43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 xml:space="preserve"> Name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&gt;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55132506" w:rsidR="00BD1D43" w:rsidRDefault="006C3A01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&lt;Domain Lead Name&gt;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2A083215" w:rsidR="00BD1D43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&#13;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2E36D002" w:rsidR="00BD1D43" w:rsidRDefault="006C3A01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 w:rsidRPr="00AA636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&lt;</w:t>
                          </w:r>
                          <w:r w:rsidR="00BD1D43" w:rsidRPr="00AA636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DOMAIN NAME</w:t>
                          </w:r>
                          <w:r w:rsidRPr="00AA636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&gt;</w:t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  <w:t>&lt;PROJECT NAME&gt;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3E7870A0" w:rsidR="00BD1D43" w:rsidRDefault="006C3A01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&lt;Intern</w:t>
                                </w:r>
                                <w:r w:rsidR="00BD1D43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 xml:space="preserve"> Name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55132506" w:rsidR="00BD1D43" w:rsidRDefault="006C3A01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&lt;Domain Lead Name&gt;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2A083215" w:rsidR="00BD1D43" w:rsidRDefault="00BD1D4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Default="00BD1D4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&#13;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&#13;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A57283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_Toc143445379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_Toc143445380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_Toc143445381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_Toc143445382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_Toc143445383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_Toc143445384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A57283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A57283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Counselage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Counselage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77661F5F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23CE7081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41BEDB68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63636FF7" w:rsidR="00EF7D1E" w:rsidRPr="00EF7D1E" w:rsidRDefault="00EF7D1E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DD-MMM-YYYY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267AD8E5" w:rsidR="00EF7D1E" w:rsidRPr="00EF7D1E" w:rsidRDefault="00EF7D1E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25CB1AA7" w14:textId="1243E277" w:rsidR="006D0352" w:rsidRDefault="00397D59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1DED584D" w14:textId="51D63CD2" w:rsidR="005F7858" w:rsidRPr="00397D59" w:rsidRDefault="005F7858" w:rsidP="00397D59">
      <w:pPr>
        <w:ind w:left="426" w:firstLine="6"/>
        <w:jc w:val="both"/>
        <w:rPr>
          <w:rFonts w:ascii="Arial" w:hAnsi="Arial" w:cs="Arial"/>
          <w:i/>
          <w:iCs/>
          <w:color w:val="595959" w:themeColor="text1" w:themeTint="A6"/>
          <w:highlight w:val="lightGray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&lt;Explain what the project was expected to deliver, why the project was needed and what the long-term benefits have been or will be.</w:t>
      </w:r>
      <w:r w:rsidR="00397D59">
        <w:rPr>
          <w:rFonts w:ascii="Arial" w:hAnsi="Arial" w:cs="Arial"/>
          <w:i/>
          <w:iCs/>
          <w:color w:val="595959" w:themeColor="text1" w:themeTint="A6"/>
          <w:highlight w:val="lightGray"/>
        </w:rPr>
        <w:t xml:space="preserve"> </w:t>
      </w:r>
      <w:r w:rsidR="00397D59" w:rsidRPr="00397D59">
        <w:rPr>
          <w:rFonts w:ascii="Arial" w:hAnsi="Arial" w:cs="Arial"/>
          <w:i/>
          <w:iCs/>
          <w:color w:val="595959" w:themeColor="text1" w:themeTint="A6"/>
          <w:highlight w:val="lightGray"/>
        </w:rPr>
        <w:t>Even though a summary is placed at the beginning of a project report, you can only write it once your entire report is complete.</w:t>
      </w: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&gt;</w:t>
      </w:r>
    </w:p>
    <w:p w14:paraId="71B31BC0" w14:textId="77777777" w:rsidR="005F7858" w:rsidRDefault="005F7858" w:rsidP="005675AC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2B2978E" w14:textId="77777777" w:rsidR="005F7858" w:rsidRDefault="005F7858" w:rsidP="005F7858">
      <w:pPr>
        <w:ind w:firstLine="426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70AAD793" w14:textId="4C544EE5" w:rsidR="00397D59" w:rsidRPr="005F7858" w:rsidRDefault="00397D59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Take this section from the problem statement &amp; </w:t>
      </w:r>
      <w:r w:rsidR="00E173D4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discussion points from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651D247A" w14:textId="77777777" w:rsidR="00397D59" w:rsidRDefault="00397D59" w:rsidP="00397D59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2A0D42C0" w14:textId="77777777" w:rsidR="00397D59" w:rsidRDefault="00397D59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689FFAB5" w14:textId="77777777" w:rsidR="00980092" w:rsidRPr="005F7858" w:rsidRDefault="00980092" w:rsidP="00980092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Take this section from the problem statement &amp; the discussion points from requirement elicitation meeting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5C61D901" w14:textId="77777777" w:rsidR="00980092" w:rsidRDefault="00980092" w:rsidP="00980092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30CEE0BE" w14:textId="77777777" w:rsidR="00980092" w:rsidRDefault="00980092" w:rsidP="00980092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748AD098" w14:textId="55BBB172" w:rsidR="00BA6BF5" w:rsidRPr="005F7858" w:rsidRDefault="00BA6BF5" w:rsidP="00397D5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5F7858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Reference the objectives in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and describe what has been achieved. If there were any changes to the project objectives since the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 w:rsidR="00E4213A" w:rsidRPr="00E4213A">
        <w:rPr>
          <w:rFonts w:ascii="Arial" w:hAnsi="Arial" w:cs="Arial"/>
          <w:b/>
          <w:bCs/>
          <w:i/>
          <w:iCs/>
          <w:color w:val="595959" w:themeColor="text1" w:themeTint="A6"/>
          <w:highlight w:val="lightGray"/>
          <w:lang w:val="en-US"/>
        </w:rPr>
        <w:t>Project Charter</w:t>
      </w:r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was approved</w:t>
      </w:r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/</w:t>
      </w:r>
      <w:proofErr w:type="gramStart"/>
      <w:r w:rsidR="00E4213A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submission</w:t>
      </w:r>
      <w:proofErr w:type="gramEnd"/>
      <w:r w:rsidRPr="00BA6BF5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they should be documented here.</w:t>
      </w:r>
      <w:r>
        <w:rPr>
          <w:rFonts w:ascii="Arial" w:hAnsi="Arial" w:cs="Arial"/>
          <w:i/>
          <w:iCs/>
          <w:color w:val="595959" w:themeColor="text1" w:themeTint="A6"/>
          <w:lang w:val="en-US"/>
        </w:rPr>
        <w:t>&gt;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2C660E5" w14:textId="77777777" w:rsidR="00BA6BF5" w:rsidRDefault="00BA6BF5" w:rsidP="00397D59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0F9018D3" w:rsid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lastRenderedPageBreak/>
        <w:t>Considerations &amp; Assumption</w:t>
      </w:r>
      <w:bookmarkEnd w:id="7"/>
    </w:p>
    <w:p w14:paraId="0103C7F8" w14:textId="226EC61C" w:rsidR="00ED01C9" w:rsidRPr="005F7858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Mention any constraints, challenges and reasons for making the assumptions you made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for delivering this project that formed to basis for working on this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4F00A4EC" w14:textId="77777777" w:rsidR="00ED01C9" w:rsidRDefault="00ED01C9" w:rsidP="00682147">
      <w:pPr>
        <w:ind w:left="273" w:firstLine="720"/>
        <w:rPr>
          <w:rFonts w:ascii="Arial" w:hAnsi="Arial" w:cs="Arial"/>
          <w:color w:val="595959" w:themeColor="text1" w:themeTint="A6"/>
          <w:highlight w:val="yellow"/>
        </w:rPr>
      </w:pPr>
    </w:p>
    <w:p w14:paraId="22E784A0" w14:textId="01F5D533" w:rsidR="00682147" w:rsidRDefault="00682147" w:rsidP="00682147">
      <w:pPr>
        <w:ind w:left="273" w:firstLine="720"/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3CE31A23" w14:textId="77777777" w:rsidR="00682147" w:rsidRDefault="00682147" w:rsidP="00682147">
      <w:pPr>
        <w:ind w:left="273" w:firstLine="720"/>
      </w:pPr>
    </w:p>
    <w:p w14:paraId="3C2FA423" w14:textId="78756DE1" w:rsidR="00682147" w:rsidRPr="00682147" w:rsidRDefault="00ED01C9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t>Approach</w:t>
      </w:r>
      <w:bookmarkEnd w:id="8"/>
    </w:p>
    <w:p w14:paraId="6A8F11BF" w14:textId="180FF0E4" w:rsidR="00ED01C9" w:rsidRPr="00ED01C9" w:rsidRDefault="00ED01C9" w:rsidP="00ED01C9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structured approach you adopted to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solve the problem and why. Keep it conceptual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7A13EE6F" w14:textId="62A681A9" w:rsidR="00E23E1D" w:rsidRDefault="00682147" w:rsidP="00ED01C9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28C92908" w14:textId="4837DC51" w:rsidR="00401CAB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794D9256" w14:textId="7F4759AA" w:rsidR="00401CAB" w:rsidRPr="00ED01C9" w:rsidRDefault="00401CAB" w:rsidP="00401CAB">
      <w:pPr>
        <w:ind w:left="993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activities you performed to deliver the project. </w:t>
      </w:r>
      <w:proofErr w:type="gram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E.g.</w:t>
      </w:r>
      <w:proofErr w:type="gram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requirement gathering, planning, etc.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2FF3E91A" w14:textId="77777777" w:rsidR="00401CAB" w:rsidRPr="00ED01C9" w:rsidRDefault="00401CAB" w:rsidP="00401CA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220BE30C" w14:textId="77777777" w:rsidR="00401CAB" w:rsidRPr="00ED01C9" w:rsidRDefault="00401CAB" w:rsidP="00ED01C9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4183BD4A" w14:textId="197D1D6A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the targeted output in the project plan and against it what you have been able to achieve. Also mention the reason of deviation.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Please remember the deviations will not impact the evaluation and the results of your internship. </w:t>
      </w:r>
      <w:proofErr w:type="gram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This sections</w:t>
      </w:r>
      <w:proofErr w:type="gram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will help you to </w:t>
      </w:r>
      <w:proofErr w:type="spellStart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analyse</w:t>
      </w:r>
      <w:proofErr w:type="spellEnd"/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 the results and understand the cause for deviation that will be lessons learnt for you and would help you to perform better in the next project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7601A555" w14:textId="77777777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732C421" w14:textId="4DCE7EB3" w:rsidR="00991F49" w:rsidRPr="00ED01C9" w:rsidRDefault="00991F49" w:rsidP="00991F49">
      <w:pPr>
        <w:ind w:left="432"/>
        <w:jc w:val="both"/>
        <w:rPr>
          <w:rFonts w:ascii="Arial" w:hAnsi="Arial" w:cs="Arial"/>
          <w:i/>
          <w:iCs/>
          <w:color w:val="595959" w:themeColor="text1" w:themeTint="A6"/>
        </w:rPr>
      </w:pP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</w:rPr>
        <w:t>&lt;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Mention </w:t>
      </w:r>
      <w:r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 xml:space="preserve">the </w:t>
      </w:r>
      <w:r w:rsidR="00401CAB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how it will prove to be useful for the stakeholders and what can be the future scope</w:t>
      </w:r>
      <w:r w:rsidRPr="00ED01C9">
        <w:rPr>
          <w:rFonts w:ascii="Arial" w:hAnsi="Arial" w:cs="Arial"/>
          <w:i/>
          <w:iCs/>
          <w:color w:val="595959" w:themeColor="text1" w:themeTint="A6"/>
          <w:highlight w:val="lightGray"/>
          <w:lang w:val="en-US"/>
        </w:rPr>
        <w:t>&gt;</w:t>
      </w:r>
    </w:p>
    <w:p w14:paraId="519B03A6" w14:textId="77777777" w:rsidR="00991F49" w:rsidRPr="00ED01C9" w:rsidRDefault="00991F49" w:rsidP="00991F49">
      <w:pPr>
        <w:ind w:firstLine="432"/>
        <w:rPr>
          <w:rFonts w:ascii="Arial" w:hAnsi="Arial" w:cs="Arial"/>
          <w:color w:val="595959" w:themeColor="text1" w:themeTint="A6"/>
        </w:rPr>
      </w:pPr>
      <w:r w:rsidRPr="00682147">
        <w:rPr>
          <w:rFonts w:ascii="Arial" w:hAnsi="Arial" w:cs="Arial"/>
          <w:color w:val="595959" w:themeColor="text1" w:themeTint="A6"/>
          <w:highlight w:val="yellow"/>
        </w:rPr>
        <w:t>&lt;Type Here&gt;</w:t>
      </w:r>
    </w:p>
    <w:p w14:paraId="4A9120BB" w14:textId="42E7D318" w:rsidR="00991F49" w:rsidRDefault="00991F4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p w14:paraId="436992D6" w14:textId="5C1A1B0F" w:rsidR="0007654E" w:rsidRPr="00F679FA" w:rsidRDefault="0007654E" w:rsidP="0007654E">
      <w:pPr>
        <w:rPr>
          <w:rFonts w:ascii="Arial" w:hAnsi="Arial" w:cs="Arial"/>
          <w:color w:val="595959" w:themeColor="text1" w:themeTint="A6"/>
        </w:rPr>
      </w:pPr>
      <w:r w:rsidRPr="00F679FA">
        <w:rPr>
          <w:rFonts w:ascii="Arial" w:hAnsi="Arial" w:cs="Arial"/>
          <w:color w:val="595959" w:themeColor="text1" w:themeTint="A6"/>
          <w:highlight w:val="yellow"/>
        </w:rPr>
        <w:t>&lt;Add component table as required&gt;</w:t>
      </w:r>
    </w:p>
    <w:sectPr w:rsidR="0007654E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4DA78" w14:textId="77777777" w:rsidR="00A57283" w:rsidRDefault="00A57283" w:rsidP="008F7E07">
      <w:r>
        <w:separator/>
      </w:r>
    </w:p>
  </w:endnote>
  <w:endnote w:type="continuationSeparator" w:id="0">
    <w:p w14:paraId="6D5C7923" w14:textId="77777777" w:rsidR="00A57283" w:rsidRDefault="00A57283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1A3A1" w14:textId="77777777" w:rsidR="00A57283" w:rsidRDefault="00A57283" w:rsidP="008F7E07">
      <w:r>
        <w:separator/>
      </w:r>
    </w:p>
  </w:footnote>
  <w:footnote w:type="continuationSeparator" w:id="0">
    <w:p w14:paraId="715D5B94" w14:textId="77777777" w:rsidR="00A57283" w:rsidRDefault="00A57283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9"/>
  </w:num>
  <w:num w:numId="11">
    <w:abstractNumId w:val="10"/>
  </w:num>
  <w:num w:numId="12">
    <w:abstractNumId w:val="14"/>
  </w:num>
  <w:num w:numId="13">
    <w:abstractNumId w:val="14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>
    <w:abstractNumId w:val="4"/>
  </w:num>
  <w:num w:numId="16">
    <w:abstractNumId w:val="13"/>
  </w:num>
  <w:num w:numId="17">
    <w:abstractNumId w:val="12"/>
  </w:num>
  <w:num w:numId="18">
    <w:abstractNumId w:val="15"/>
  </w:num>
  <w:num w:numId="19">
    <w:abstractNumId w:val="19"/>
  </w:num>
  <w:num w:numId="20">
    <w:abstractNumId w:val="14"/>
  </w:num>
  <w:num w:numId="21">
    <w:abstractNumId w:val="16"/>
  </w:num>
  <w:num w:numId="22">
    <w:abstractNumId w:val="14"/>
  </w:num>
  <w:num w:numId="23">
    <w:abstractNumId w:val="14"/>
  </w:num>
  <w:num w:numId="24">
    <w:abstractNumId w:val="18"/>
  </w:num>
  <w:num w:numId="25">
    <w:abstractNumId w:val="8"/>
  </w:num>
  <w:num w:numId="26">
    <w:abstractNumId w:val="1"/>
  </w:num>
  <w:num w:numId="27">
    <w:abstractNumId w:val="14"/>
  </w:num>
  <w:num w:numId="28">
    <w:abstractNumId w:val="2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3CDF"/>
    <w:rsid w:val="000F4A14"/>
    <w:rsid w:val="00101A59"/>
    <w:rsid w:val="0013687A"/>
    <w:rsid w:val="00166CE5"/>
    <w:rsid w:val="00180604"/>
    <w:rsid w:val="00180A1B"/>
    <w:rsid w:val="00194510"/>
    <w:rsid w:val="001B408A"/>
    <w:rsid w:val="001D115F"/>
    <w:rsid w:val="00221172"/>
    <w:rsid w:val="00224CCF"/>
    <w:rsid w:val="0023408F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51F9B"/>
    <w:rsid w:val="00353BFF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742DA"/>
    <w:rsid w:val="00682147"/>
    <w:rsid w:val="006A0AE5"/>
    <w:rsid w:val="006C3A01"/>
    <w:rsid w:val="006C468B"/>
    <w:rsid w:val="006D0352"/>
    <w:rsid w:val="006D2B58"/>
    <w:rsid w:val="006F4B7A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56D06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6ADD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shadatopale/Library/Group%20Containers/UBF8T346G9.Office/User%20Content.localized/Templates.localized/Cloud%20Counselag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Cloud Counselage Document Template.dotx</Template>
  <TotalTime>67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Welcome CC</cp:lastModifiedBy>
  <cp:revision>15</cp:revision>
  <cp:lastPrinted>2022-09-20T16:52:00Z</cp:lastPrinted>
  <dcterms:created xsi:type="dcterms:W3CDTF">2023-08-18T04:22:00Z</dcterms:created>
  <dcterms:modified xsi:type="dcterms:W3CDTF">2023-08-21T02:02:00Z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